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A03773">
              <w:rPr>
                <w:rFonts w:ascii="Tahoma" w:hAnsi="Tahoma"/>
                <w:sz w:val="16"/>
              </w:rPr>
              <w:t>010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03773">
              <w:rPr>
                <w:rFonts w:ascii="Tahoma" w:hAnsi="Tahoma"/>
                <w:sz w:val="16"/>
              </w:rPr>
              <w:t xml:space="preserve"> RC Car connection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03773">
              <w:rPr>
                <w:rFonts w:ascii="Tahoma" w:hAnsi="Tahoma"/>
                <w:sz w:val="16"/>
              </w:rPr>
              <w:t xml:space="preserve"> User is disconnecting the RC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03773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Network components are cleaned up and destroyed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 components are cleaned up and destroyed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Video components are cleaned up and destroyed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Sensor systems are shut down and cleaned up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bookmarkStart w:id="0" w:name="_GoBack" w:colFirst="0" w:colLast="0"/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bookmarkEnd w:id="0"/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A03773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A03773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A03773">
            <w:pPr>
              <w:rPr>
                <w:sz w:val="16"/>
              </w:rPr>
            </w:pPr>
            <w:r>
              <w:rPr>
                <w:sz w:val="16"/>
              </w:rPr>
              <w:t>Driver is disconnecting the server system from the client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and server systems were connected and functioning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03773">
            <w:pPr>
              <w:rPr>
                <w:sz w:val="16"/>
              </w:rPr>
            </w:pPr>
            <w:r>
              <w:rPr>
                <w:sz w:val="16"/>
              </w:rPr>
              <w:t xml:space="preserve">User is done using the </w:t>
            </w:r>
            <w:proofErr w:type="spellStart"/>
            <w:r>
              <w:rPr>
                <w:sz w:val="16"/>
              </w:rPr>
              <w:t>OculusRC</w:t>
            </w:r>
            <w:proofErr w:type="spellEnd"/>
            <w:r>
              <w:rPr>
                <w:sz w:val="16"/>
              </w:rPr>
              <w:t xml:space="preserve"> device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the disconnect from server operation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sends disconnect notice to server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shuts down sensor systems and stream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shuts down controller daemon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shuts down camera feed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cleans up resources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sends good-bye message to client and shuts down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receives good-bye message and cleans up all network sockets and streams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109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notifies user of disconnected status</w:t>
            </w:r>
          </w:p>
        </w:tc>
        <w:tc>
          <w:tcPr>
            <w:tcW w:w="198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Memory Operation</w:t>
            </w:r>
          </w:p>
        </w:tc>
        <w:tc>
          <w:tcPr>
            <w:tcW w:w="50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some rare circumstances, the server system can run into memory corruption during cleanup and shut down procedures, system retires shutdown and forces system kill if second failure occurs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03773">
        <w:tc>
          <w:tcPr>
            <w:tcW w:w="235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queries server</w:t>
            </w:r>
          </w:p>
        </w:tc>
        <w:tc>
          <w:tcPr>
            <w:tcW w:w="504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sends mistimed request to server, server is off so client receives nothing, system begins timeout, cancels request after 60 seconds and notifies the user that the server is offline</w:t>
            </w:r>
          </w:p>
        </w:tc>
        <w:tc>
          <w:tcPr>
            <w:tcW w:w="135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03773" w:rsidP="00A03773">
            <w:pPr>
              <w:rPr>
                <w:sz w:val="16"/>
              </w:rPr>
            </w:pPr>
            <w:r>
              <w:rPr>
                <w:sz w:val="16"/>
              </w:rPr>
              <w:t>Server is offline</w:t>
            </w:r>
          </w:p>
        </w:tc>
      </w:tr>
      <w:tr w:rsidR="009B3DE6">
        <w:tc>
          <w:tcPr>
            <w:tcW w:w="648" w:type="dxa"/>
          </w:tcPr>
          <w:p w:rsidR="009B3DE6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3773">
        <w:tc>
          <w:tcPr>
            <w:tcW w:w="163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03773">
        <w:tc>
          <w:tcPr>
            <w:tcW w:w="163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NetworkManager</w:t>
            </w:r>
            <w:proofErr w:type="spellEnd"/>
          </w:p>
        </w:tc>
        <w:tc>
          <w:tcPr>
            <w:tcW w:w="4860" w:type="dxa"/>
          </w:tcPr>
          <w:p w:rsidR="00036C64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all socket and stream cleanup</w:t>
            </w:r>
          </w:p>
        </w:tc>
        <w:tc>
          <w:tcPr>
            <w:tcW w:w="2250" w:type="dxa"/>
          </w:tcPr>
          <w:p w:rsidR="00036C64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ClientSocket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ClientStream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ServerStream</w:t>
            </w:r>
            <w:proofErr w:type="spellEnd"/>
          </w:p>
        </w:tc>
      </w:tr>
      <w:tr w:rsidR="00036C64" w:rsidTr="00A03773">
        <w:tc>
          <w:tcPr>
            <w:tcW w:w="163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86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NetworkManager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</w:tr>
      <w:tr w:rsidR="00A03773" w:rsidTr="00A03773">
        <w:tc>
          <w:tcPr>
            <w:tcW w:w="163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SensorManager</w:t>
            </w:r>
            <w:proofErr w:type="spellEnd"/>
          </w:p>
        </w:tc>
        <w:tc>
          <w:tcPr>
            <w:tcW w:w="486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sensor system shutdown</w:t>
            </w:r>
          </w:p>
        </w:tc>
        <w:tc>
          <w:tcPr>
            <w:tcW w:w="225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SensorHandle</w:t>
            </w:r>
            <w:proofErr w:type="spellEnd"/>
          </w:p>
        </w:tc>
      </w:tr>
      <w:tr w:rsidR="00A03773" w:rsidTr="00A03773">
        <w:tc>
          <w:tcPr>
            <w:tcW w:w="1638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86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all Oculus Rift software interaction</w:t>
            </w:r>
          </w:p>
        </w:tc>
        <w:tc>
          <w:tcPr>
            <w:tcW w:w="2250" w:type="dxa"/>
          </w:tcPr>
          <w:p w:rsidR="00A03773" w:rsidRDefault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OculusHandle</w:t>
            </w:r>
            <w:proofErr w:type="spellEnd"/>
          </w:p>
        </w:tc>
      </w:tr>
      <w:tr w:rsidR="00A03773" w:rsidTr="00A03773">
        <w:tc>
          <w:tcPr>
            <w:tcW w:w="1638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XInputManager</w:t>
            </w:r>
            <w:proofErr w:type="spellEnd"/>
          </w:p>
        </w:tc>
        <w:tc>
          <w:tcPr>
            <w:tcW w:w="486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driver access of the controller data</w:t>
            </w:r>
          </w:p>
        </w:tc>
        <w:tc>
          <w:tcPr>
            <w:tcW w:w="225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ControllerHandle</w:t>
            </w:r>
            <w:proofErr w:type="spellEnd"/>
          </w:p>
        </w:tc>
      </w:tr>
      <w:tr w:rsidR="00A03773" w:rsidTr="00A03773">
        <w:tc>
          <w:tcPr>
            <w:tcW w:w="1638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  <w:tc>
          <w:tcPr>
            <w:tcW w:w="486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RCPacket</w:t>
            </w:r>
            <w:proofErr w:type="spellEnd"/>
          </w:p>
        </w:tc>
      </w:tr>
      <w:tr w:rsidR="00A03773" w:rsidTr="00A03773">
        <w:tc>
          <w:tcPr>
            <w:tcW w:w="1638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ControllerDaemon</w:t>
            </w:r>
            <w:proofErr w:type="spellEnd"/>
          </w:p>
        </w:tc>
        <w:tc>
          <w:tcPr>
            <w:tcW w:w="486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shutdown procedure of server control systems</w:t>
            </w:r>
          </w:p>
        </w:tc>
        <w:tc>
          <w:tcPr>
            <w:tcW w:w="2250" w:type="dxa"/>
          </w:tcPr>
          <w:p w:rsidR="00A03773" w:rsidRDefault="00A03773" w:rsidP="00A0377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SteeringServo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DriveMotor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A03773" w:rsidP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adverse system events have occurred</w:t>
            </w:r>
          </w:p>
        </w:tc>
        <w:tc>
          <w:tcPr>
            <w:tcW w:w="99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Client/Server communications can break down and fail</w:t>
            </w:r>
          </w:p>
        </w:tc>
        <w:tc>
          <w:tcPr>
            <w:tcW w:w="99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A037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b/>
                <w:sz w:val="16"/>
              </w:rPr>
            </w:r>
            <w:r w:rsidR="00400A9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sz w:val="16"/>
              </w:rPr>
            </w:r>
            <w:r w:rsidR="00400A9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sz w:val="16"/>
              </w:rPr>
            </w:r>
            <w:r w:rsidR="00400A9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sz w:val="16"/>
              </w:rPr>
            </w:r>
            <w:r w:rsidR="00400A9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A03773">
              <w:rPr>
                <w:rFonts w:ascii="Tahoma" w:hAnsi="Tahoma"/>
                <w:sz w:val="16"/>
              </w:rPr>
              <w:t xml:space="preserve"> Tied to System Stop use case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sz w:val="16"/>
              </w:rPr>
            </w:r>
            <w:r w:rsidR="00400A9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400A94">
              <w:rPr>
                <w:rFonts w:ascii="Tahoma" w:hAnsi="Tahoma"/>
                <w:sz w:val="16"/>
              </w:rPr>
            </w:r>
            <w:r w:rsidR="00400A9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400A94"/>
    <w:rsid w:val="006E1E63"/>
    <w:rsid w:val="009B3DE6"/>
    <w:rsid w:val="00A03773"/>
    <w:rsid w:val="00A9528A"/>
    <w:rsid w:val="00B257A6"/>
    <w:rsid w:val="00BC7D8C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5C0CE-5305-4362-8C00-C6F6B959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2014-10-28T17:23:00Z</dcterms:created>
  <dcterms:modified xsi:type="dcterms:W3CDTF">2014-10-28T17:23:00Z</dcterms:modified>
</cp:coreProperties>
</file>